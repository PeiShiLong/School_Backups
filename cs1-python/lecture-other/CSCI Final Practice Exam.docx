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E5" w:rsidRPr="00927E98" w:rsidRDefault="002A7BDA" w:rsidP="003A3DA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7E98">
        <w:rPr>
          <w:rFonts w:ascii="Times New Roman" w:hAnsi="Times New Roman" w:cs="Times New Roman"/>
          <w:sz w:val="24"/>
          <w:szCs w:val="24"/>
        </w:rPr>
        <w:t>CSCI-141 Final Exam Review Packet: SI Edition</w:t>
      </w:r>
    </w:p>
    <w:p w:rsidR="002A7BDA" w:rsidRPr="00927E98" w:rsidRDefault="002A7BDA" w:rsidP="003A3DA3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7E98">
        <w:rPr>
          <w:rFonts w:ascii="Times New Roman" w:hAnsi="Times New Roman" w:cs="Times New Roman"/>
          <w:sz w:val="24"/>
          <w:szCs w:val="24"/>
        </w:rPr>
        <w:t xml:space="preserve">Section 01: Professor </w:t>
      </w:r>
      <w:proofErr w:type="spellStart"/>
      <w:r w:rsidRPr="00927E98">
        <w:rPr>
          <w:rFonts w:ascii="Times New Roman" w:hAnsi="Times New Roman" w:cs="Times New Roman"/>
          <w:sz w:val="24"/>
          <w:szCs w:val="24"/>
        </w:rPr>
        <w:t>Deever’s</w:t>
      </w:r>
      <w:proofErr w:type="spellEnd"/>
      <w:r w:rsidRPr="00927E98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2A7BDA" w:rsidRPr="00927E98" w:rsidRDefault="002A7BDA" w:rsidP="003A3DA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A7BDA" w:rsidRPr="00927E98" w:rsidRDefault="002A7BDA" w:rsidP="003A3DA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7E98">
        <w:rPr>
          <w:rFonts w:ascii="Times New Roman" w:hAnsi="Times New Roman" w:cs="Times New Roman"/>
          <w:sz w:val="24"/>
          <w:szCs w:val="24"/>
          <w:u w:val="single"/>
        </w:rPr>
        <w:t>Hashing</w:t>
      </w:r>
    </w:p>
    <w:p w:rsidR="002A7BDA" w:rsidRPr="00927E98" w:rsidRDefault="00874187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98">
        <w:rPr>
          <w:rFonts w:ascii="Times New Roman" w:hAnsi="Times New Roman" w:cs="Times New Roman"/>
          <w:sz w:val="24"/>
          <w:szCs w:val="24"/>
        </w:rPr>
        <w:t xml:space="preserve">Your client, Mr. </w:t>
      </w:r>
      <w:r w:rsidR="00227410">
        <w:rPr>
          <w:rFonts w:ascii="Times New Roman" w:hAnsi="Times New Roman" w:cs="Times New Roman"/>
          <w:sz w:val="24"/>
          <w:szCs w:val="24"/>
        </w:rPr>
        <w:t>Client</w:t>
      </w:r>
      <w:r w:rsidRPr="00927E98">
        <w:rPr>
          <w:rFonts w:ascii="Times New Roman" w:hAnsi="Times New Roman" w:cs="Times New Roman"/>
          <w:sz w:val="24"/>
          <w:szCs w:val="24"/>
        </w:rPr>
        <w:t xml:space="preserve">, has hired you to construct a password database for his application. You decide that a </w:t>
      </w:r>
      <w:r w:rsidRPr="00927E98">
        <w:rPr>
          <w:rFonts w:ascii="Times New Roman" w:hAnsi="Times New Roman" w:cs="Times New Roman"/>
          <w:b/>
          <w:sz w:val="24"/>
          <w:szCs w:val="24"/>
        </w:rPr>
        <w:t>hash table</w:t>
      </w:r>
      <w:r w:rsidRPr="00927E98">
        <w:rPr>
          <w:rFonts w:ascii="Times New Roman" w:hAnsi="Times New Roman" w:cs="Times New Roman"/>
          <w:sz w:val="24"/>
          <w:szCs w:val="24"/>
        </w:rPr>
        <w:t xml:space="preserve"> sounds like a good data structure to use. Assuming that each user of Mr. </w:t>
      </w:r>
      <w:r w:rsidR="00627F38">
        <w:rPr>
          <w:rFonts w:ascii="Times New Roman" w:hAnsi="Times New Roman" w:cs="Times New Roman"/>
          <w:sz w:val="24"/>
          <w:szCs w:val="24"/>
        </w:rPr>
        <w:t>Client</w:t>
      </w:r>
      <w:r w:rsidRPr="00927E98">
        <w:rPr>
          <w:rFonts w:ascii="Times New Roman" w:hAnsi="Times New Roman" w:cs="Times New Roman"/>
          <w:sz w:val="24"/>
          <w:szCs w:val="24"/>
        </w:rPr>
        <w:t xml:space="preserve">’s application is going to have a </w:t>
      </w:r>
      <w:r w:rsidRPr="00927E98">
        <w:rPr>
          <w:rFonts w:ascii="Times New Roman" w:hAnsi="Times New Roman" w:cs="Times New Roman"/>
          <w:i/>
          <w:sz w:val="24"/>
          <w:szCs w:val="24"/>
        </w:rPr>
        <w:t>username</w:t>
      </w:r>
      <w:r w:rsidRPr="00927E98">
        <w:rPr>
          <w:rFonts w:ascii="Times New Roman" w:hAnsi="Times New Roman" w:cs="Times New Roman"/>
          <w:sz w:val="24"/>
          <w:szCs w:val="24"/>
        </w:rPr>
        <w:t xml:space="preserve"> and a </w:t>
      </w:r>
      <w:r w:rsidRPr="00927E98">
        <w:rPr>
          <w:rFonts w:ascii="Times New Roman" w:hAnsi="Times New Roman" w:cs="Times New Roman"/>
          <w:i/>
          <w:sz w:val="24"/>
          <w:szCs w:val="24"/>
        </w:rPr>
        <w:t>password</w:t>
      </w:r>
      <w:r w:rsidRPr="00927E98">
        <w:rPr>
          <w:rFonts w:ascii="Times New Roman" w:hAnsi="Times New Roman" w:cs="Times New Roman"/>
          <w:sz w:val="24"/>
          <w:szCs w:val="24"/>
        </w:rPr>
        <w:t>, how might you store these in the hash table?</w:t>
      </w:r>
    </w:p>
    <w:p w:rsidR="00874187" w:rsidRPr="00927E98" w:rsidRDefault="00874187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7E98">
        <w:rPr>
          <w:rFonts w:ascii="Times New Roman" w:hAnsi="Times New Roman" w:cs="Times New Roman"/>
          <w:sz w:val="24"/>
          <w:szCs w:val="24"/>
        </w:rPr>
        <w:t xml:space="preserve">Your deadline is fast approaching, so you decide that a good </w:t>
      </w:r>
      <w:r w:rsidRPr="00927E98">
        <w:rPr>
          <w:rFonts w:ascii="Times New Roman" w:hAnsi="Times New Roman" w:cs="Times New Roman"/>
          <w:b/>
          <w:sz w:val="24"/>
          <w:szCs w:val="24"/>
        </w:rPr>
        <w:t>hashing function</w:t>
      </w:r>
      <w:r w:rsidRPr="00927E98">
        <w:rPr>
          <w:rFonts w:ascii="Times New Roman" w:hAnsi="Times New Roman" w:cs="Times New Roman"/>
          <w:sz w:val="24"/>
          <w:szCs w:val="24"/>
        </w:rPr>
        <w:t xml:space="preserve"> is a simple one: the </w:t>
      </w:r>
      <w:r w:rsidRPr="00927E98">
        <w:rPr>
          <w:rFonts w:ascii="Times New Roman" w:hAnsi="Times New Roman" w:cs="Times New Roman"/>
          <w:b/>
          <w:sz w:val="24"/>
          <w:szCs w:val="24"/>
        </w:rPr>
        <w:t>hash code</w:t>
      </w:r>
      <w:r w:rsidRPr="00927E98">
        <w:rPr>
          <w:rFonts w:ascii="Times New Roman" w:hAnsi="Times New Roman" w:cs="Times New Roman"/>
          <w:sz w:val="24"/>
          <w:szCs w:val="24"/>
        </w:rPr>
        <w:t xml:space="preserve"> will be the ordinal value of the first letter of the key, with </w:t>
      </w:r>
      <w:proofErr w:type="spellStart"/>
      <w:proofErr w:type="gramStart"/>
      <w:r w:rsidRPr="00927E98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927E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7E98">
        <w:rPr>
          <w:rFonts w:ascii="Times New Roman" w:hAnsi="Times New Roman" w:cs="Times New Roman"/>
          <w:sz w:val="24"/>
          <w:szCs w:val="24"/>
        </w:rPr>
        <w:t xml:space="preserve">a) = 0 and </w:t>
      </w:r>
      <w:proofErr w:type="spellStart"/>
      <w:r w:rsidRPr="00927E98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927E98">
        <w:rPr>
          <w:rFonts w:ascii="Times New Roman" w:hAnsi="Times New Roman" w:cs="Times New Roman"/>
          <w:sz w:val="24"/>
          <w:szCs w:val="24"/>
        </w:rPr>
        <w:t>(z) = 25. (assume all usernames/passwords will begin with a lowercase letter)</w:t>
      </w:r>
    </w:p>
    <w:p w:rsidR="00874187" w:rsidRDefault="008741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27E98">
        <w:rPr>
          <w:rFonts w:ascii="Times New Roman" w:hAnsi="Times New Roman" w:cs="Times New Roman"/>
          <w:sz w:val="24"/>
          <w:szCs w:val="24"/>
        </w:rPr>
        <w:t>Show the hash table</w:t>
      </w:r>
      <w:r w:rsidR="00927E98" w:rsidRPr="00927E98">
        <w:rPr>
          <w:rFonts w:ascii="Times New Roman" w:hAnsi="Times New Roman" w:cs="Times New Roman"/>
          <w:sz w:val="24"/>
          <w:szCs w:val="24"/>
        </w:rPr>
        <w:t xml:space="preserve"> of size 10</w:t>
      </w:r>
      <w:r w:rsidRPr="00927E98">
        <w:rPr>
          <w:rFonts w:ascii="Times New Roman" w:hAnsi="Times New Roman" w:cs="Times New Roman"/>
          <w:sz w:val="24"/>
          <w:szCs w:val="24"/>
        </w:rPr>
        <w:t xml:space="preserve"> thus constructed, given the following collection of user information (use open-addressing to handle collisions):</w:t>
      </w:r>
    </w:p>
    <w:p w:rsidR="00112DBB" w:rsidRPr="00927E98" w:rsidRDefault="00112DBB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74187" w:rsidRPr="00927E98" w:rsidRDefault="008741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2DBB">
        <w:rPr>
          <w:rFonts w:ascii="Times New Roman" w:hAnsi="Times New Roman" w:cs="Times New Roman"/>
          <w:sz w:val="24"/>
          <w:szCs w:val="24"/>
          <w:u w:val="single"/>
        </w:rPr>
        <w:t>Username</w:t>
      </w:r>
      <w:r w:rsidRPr="00927E98">
        <w:rPr>
          <w:rFonts w:ascii="Times New Roman" w:hAnsi="Times New Roman" w:cs="Times New Roman"/>
          <w:sz w:val="24"/>
          <w:szCs w:val="24"/>
        </w:rPr>
        <w:t>:</w:t>
      </w:r>
      <w:r w:rsidRPr="00927E98">
        <w:rPr>
          <w:rFonts w:ascii="Times New Roman" w:hAnsi="Times New Roman" w:cs="Times New Roman"/>
          <w:sz w:val="24"/>
          <w:szCs w:val="24"/>
        </w:rPr>
        <w:tab/>
      </w:r>
      <w:r w:rsidRPr="00927E98">
        <w:rPr>
          <w:rFonts w:ascii="Times New Roman" w:hAnsi="Times New Roman" w:cs="Times New Roman"/>
          <w:sz w:val="24"/>
          <w:szCs w:val="24"/>
        </w:rPr>
        <w:tab/>
      </w:r>
      <w:r w:rsidRPr="00112DBB">
        <w:rPr>
          <w:rFonts w:ascii="Times New Roman" w:hAnsi="Times New Roman" w:cs="Times New Roman"/>
          <w:sz w:val="24"/>
          <w:szCs w:val="24"/>
          <w:u w:val="single"/>
        </w:rPr>
        <w:t>Password</w:t>
      </w:r>
      <w:r w:rsidRPr="00927E98">
        <w:rPr>
          <w:rFonts w:ascii="Times New Roman" w:hAnsi="Times New Roman" w:cs="Times New Roman"/>
          <w:sz w:val="24"/>
          <w:szCs w:val="24"/>
        </w:rPr>
        <w:t>:</w:t>
      </w:r>
    </w:p>
    <w:p w:rsidR="00874187" w:rsidRPr="00927E98" w:rsidRDefault="008741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7E98">
        <w:rPr>
          <w:rFonts w:ascii="Times New Roman" w:hAnsi="Times New Roman" w:cs="Times New Roman"/>
          <w:sz w:val="24"/>
          <w:szCs w:val="24"/>
        </w:rPr>
        <w:t>bob1234</w:t>
      </w:r>
      <w:proofErr w:type="gramEnd"/>
      <w:r w:rsidRPr="00927E98">
        <w:rPr>
          <w:rFonts w:ascii="Times New Roman" w:hAnsi="Times New Roman" w:cs="Times New Roman"/>
          <w:sz w:val="24"/>
          <w:szCs w:val="24"/>
        </w:rPr>
        <w:tab/>
      </w:r>
      <w:r w:rsidRPr="00927E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E98">
        <w:rPr>
          <w:rFonts w:ascii="Times New Roman" w:hAnsi="Times New Roman" w:cs="Times New Roman"/>
          <w:sz w:val="24"/>
          <w:szCs w:val="24"/>
        </w:rPr>
        <w:t>kewlkat</w:t>
      </w:r>
      <w:proofErr w:type="spellEnd"/>
    </w:p>
    <w:p w:rsidR="00874187" w:rsidRPr="00927E98" w:rsidRDefault="008741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7E98">
        <w:rPr>
          <w:rFonts w:ascii="Times New Roman" w:hAnsi="Times New Roman" w:cs="Times New Roman"/>
          <w:sz w:val="24"/>
          <w:szCs w:val="24"/>
        </w:rPr>
        <w:t>code_monkey_93</w:t>
      </w:r>
      <w:proofErr w:type="gramEnd"/>
      <w:r w:rsidRPr="00927E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E98">
        <w:rPr>
          <w:rFonts w:ascii="Times New Roman" w:hAnsi="Times New Roman" w:cs="Times New Roman"/>
          <w:sz w:val="24"/>
          <w:szCs w:val="24"/>
        </w:rPr>
        <w:t>cs</w:t>
      </w:r>
      <w:r w:rsidR="00927E98">
        <w:rPr>
          <w:rFonts w:ascii="Times New Roman" w:hAnsi="Times New Roman" w:cs="Times New Roman"/>
          <w:sz w:val="24"/>
          <w:szCs w:val="24"/>
        </w:rPr>
        <w:t>I</w:t>
      </w:r>
      <w:r w:rsidR="00927E98" w:rsidRPr="00927E98">
        <w:rPr>
          <w:rFonts w:ascii="Times New Roman" w:hAnsi="Times New Roman" w:cs="Times New Roman"/>
          <w:sz w:val="24"/>
          <w:szCs w:val="24"/>
        </w:rPr>
        <w:t>s</w:t>
      </w:r>
      <w:r w:rsidR="00927E98">
        <w:rPr>
          <w:rFonts w:ascii="Times New Roman" w:hAnsi="Times New Roman" w:cs="Times New Roman"/>
          <w:sz w:val="24"/>
          <w:szCs w:val="24"/>
        </w:rPr>
        <w:t>F</w:t>
      </w:r>
      <w:r w:rsidR="00927E98" w:rsidRPr="00927E98">
        <w:rPr>
          <w:rFonts w:ascii="Times New Roman" w:hAnsi="Times New Roman" w:cs="Times New Roman"/>
          <w:sz w:val="24"/>
          <w:szCs w:val="24"/>
        </w:rPr>
        <w:t>un</w:t>
      </w:r>
      <w:proofErr w:type="spellEnd"/>
    </w:p>
    <w:p w:rsidR="00927E98" w:rsidRDefault="00927E98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7E98">
        <w:rPr>
          <w:rFonts w:ascii="Times New Roman" w:hAnsi="Times New Roman" w:cs="Times New Roman"/>
          <w:sz w:val="24"/>
          <w:szCs w:val="24"/>
        </w:rPr>
        <w:t>l33t_sk33lz</w:t>
      </w:r>
      <w:proofErr w:type="gramEnd"/>
      <w:r w:rsidRPr="00927E98">
        <w:rPr>
          <w:rFonts w:ascii="Times New Roman" w:hAnsi="Times New Roman" w:cs="Times New Roman"/>
          <w:sz w:val="24"/>
          <w:szCs w:val="24"/>
        </w:rPr>
        <w:tab/>
      </w:r>
      <w:r w:rsidRPr="00927E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7E98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IsSI</w:t>
      </w:r>
      <w:proofErr w:type="spellEnd"/>
    </w:p>
    <w:p w:rsidR="00927E98" w:rsidRDefault="00927E98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fred5678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smiles</w:t>
      </w:r>
    </w:p>
    <w:p w:rsidR="00927E98" w:rsidRDefault="00927E98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enter_username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enter_password</w:t>
      </w:r>
      <w:proofErr w:type="spellEnd"/>
    </w:p>
    <w:p w:rsidR="00927E98" w:rsidRDefault="00927E98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pr0gr4mm3r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may_04_94</w:t>
      </w:r>
    </w:p>
    <w:p w:rsidR="00112DBB" w:rsidRDefault="00927E98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freeSpirit07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creativiT</w:t>
      </w:r>
      <w:proofErr w:type="spellEnd"/>
    </w:p>
    <w:p w:rsidR="00112DBB" w:rsidRDefault="00112DBB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12DBB" w:rsidRDefault="00851CF7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pseudo-code for finding a given user’s information in the hash table. Be sure to include collision handling. (Hint: a given user might not exist in the database yet. How would you check for this?) </w:t>
      </w:r>
    </w:p>
    <w:p w:rsidR="00851CF7" w:rsidRDefault="00851CF7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best case runtime (think Big-O) of your pseudo-code from part c? What is the worst case runtime? (Hint: what causes a decrease in runtime efficiency?)</w:t>
      </w:r>
    </w:p>
    <w:p w:rsidR="00112DBB" w:rsidRPr="00112DBB" w:rsidRDefault="00112DBB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A7BDA" w:rsidRDefault="002A7BDA" w:rsidP="003A3DA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7E98">
        <w:rPr>
          <w:rFonts w:ascii="Times New Roman" w:hAnsi="Times New Roman" w:cs="Times New Roman"/>
          <w:sz w:val="24"/>
          <w:szCs w:val="24"/>
          <w:u w:val="single"/>
        </w:rPr>
        <w:t>Stacks &amp; Queues</w:t>
      </w:r>
    </w:p>
    <w:p w:rsidR="00112DBB" w:rsidRPr="00851CF7" w:rsidRDefault="00851CF7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Draw a diagram representing the state of a stack after </w:t>
      </w:r>
      <w:r w:rsidR="005E7587">
        <w:rPr>
          <w:rFonts w:ascii="Times New Roman" w:hAnsi="Times New Roman" w:cs="Times New Roman"/>
          <w:sz w:val="24"/>
          <w:szCs w:val="24"/>
        </w:rPr>
        <w:t xml:space="preserve">calling </w:t>
      </w:r>
      <w:r>
        <w:rPr>
          <w:rFonts w:ascii="Times New Roman" w:hAnsi="Times New Roman" w:cs="Times New Roman"/>
          <w:sz w:val="24"/>
          <w:szCs w:val="24"/>
        </w:rPr>
        <w:t>each of the following operations</w:t>
      </w:r>
      <w:r w:rsidR="005E7587">
        <w:rPr>
          <w:rFonts w:ascii="Times New Roman" w:hAnsi="Times New Roman" w:cs="Times New Roman"/>
          <w:sz w:val="24"/>
          <w:szCs w:val="24"/>
        </w:rPr>
        <w:t xml:space="preserve"> on that stack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51CF7" w:rsidRDefault="00851CF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51CF7" w:rsidRDefault="00851CF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643C7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</w:t>
      </w:r>
      <w:r w:rsidR="005E758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’ )</w:t>
      </w:r>
    </w:p>
    <w:p w:rsidR="00851CF7" w:rsidRDefault="00851CF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643C7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s’ )</w:t>
      </w:r>
    </w:p>
    <w:p w:rsidR="00851CF7" w:rsidRDefault="00851CF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643C7E">
        <w:rPr>
          <w:rFonts w:ascii="Times New Roman" w:hAnsi="Times New Roman" w:cs="Times New Roman"/>
          <w:sz w:val="24"/>
          <w:szCs w:val="24"/>
        </w:rPr>
        <w:t>Studying</w:t>
      </w:r>
      <w:r>
        <w:rPr>
          <w:rFonts w:ascii="Times New Roman" w:hAnsi="Times New Roman" w:cs="Times New Roman"/>
          <w:sz w:val="24"/>
          <w:szCs w:val="24"/>
        </w:rPr>
        <w:t>’ )</w:t>
      </w:r>
    </w:p>
    <w:p w:rsidR="00851CF7" w:rsidRDefault="00851CF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pop()</w:t>
      </w:r>
      <w:proofErr w:type="gramEnd"/>
    </w:p>
    <w:p w:rsidR="00851CF7" w:rsidRDefault="00851CF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643C7E">
        <w:rPr>
          <w:rFonts w:ascii="Times New Roman" w:hAnsi="Times New Roman" w:cs="Times New Roman"/>
          <w:sz w:val="24"/>
          <w:szCs w:val="24"/>
        </w:rPr>
        <w:t>computer science</w:t>
      </w:r>
      <w:r>
        <w:rPr>
          <w:rFonts w:ascii="Times New Roman" w:hAnsi="Times New Roman" w:cs="Times New Roman"/>
          <w:sz w:val="24"/>
          <w:szCs w:val="24"/>
        </w:rPr>
        <w:t>’ )</w:t>
      </w:r>
    </w:p>
    <w:p w:rsidR="00851CF7" w:rsidRDefault="00851CF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pop()</w:t>
      </w:r>
      <w:proofErr w:type="gramEnd"/>
    </w:p>
    <w:p w:rsidR="00851CF7" w:rsidRDefault="00851CF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pop()</w:t>
      </w:r>
      <w:proofErr w:type="gramEnd"/>
    </w:p>
    <w:p w:rsidR="00643C7E" w:rsidRDefault="00851CF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pop()</w:t>
      </w:r>
      <w:proofErr w:type="gramEnd"/>
    </w:p>
    <w:p w:rsidR="00643C7E" w:rsidRDefault="00643C7E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43C7E" w:rsidRDefault="00643C7E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returns what it pops, show the output of the above operations, </w:t>
      </w:r>
      <w:r w:rsidR="005E7587">
        <w:rPr>
          <w:rFonts w:ascii="Times New Roman" w:hAnsi="Times New Roman" w:cs="Times New Roman"/>
          <w:sz w:val="24"/>
          <w:szCs w:val="24"/>
        </w:rPr>
        <w:t xml:space="preserve">if </w:t>
      </w:r>
      <w:r w:rsidR="00E83E24">
        <w:rPr>
          <w:rFonts w:ascii="Times New Roman" w:hAnsi="Times New Roman" w:cs="Times New Roman"/>
          <w:sz w:val="24"/>
          <w:szCs w:val="24"/>
        </w:rPr>
        <w:t xml:space="preserve">you </w:t>
      </w:r>
      <w:r w:rsidR="005E7587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>to print what pop() retu</w:t>
      </w:r>
      <w:r w:rsidR="002A0599">
        <w:rPr>
          <w:rFonts w:ascii="Times New Roman" w:hAnsi="Times New Roman" w:cs="Times New Roman"/>
          <w:sz w:val="24"/>
          <w:szCs w:val="24"/>
        </w:rPr>
        <w:t>rns</w:t>
      </w:r>
      <w:r>
        <w:rPr>
          <w:rFonts w:ascii="Times New Roman" w:hAnsi="Times New Roman" w:cs="Times New Roman"/>
          <w:sz w:val="24"/>
          <w:szCs w:val="24"/>
        </w:rPr>
        <w:t xml:space="preserve"> each time. </w:t>
      </w:r>
    </w:p>
    <w:p w:rsidR="005E7587" w:rsidRDefault="005E7587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Draw a diagram representing the state of a queue after calling each of the following operations on that queue:</w:t>
      </w:r>
    </w:p>
    <w:p w:rsidR="005E7587" w:rsidRDefault="005E75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E7587" w:rsidRDefault="005E75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‘Studying’ )</w:t>
      </w:r>
    </w:p>
    <w:p w:rsidR="005E7587" w:rsidRDefault="005E75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‘computer science’ )</w:t>
      </w:r>
    </w:p>
    <w:p w:rsidR="005E7587" w:rsidRDefault="005E75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‘is’ )</w:t>
      </w:r>
    </w:p>
    <w:p w:rsidR="005E7587" w:rsidRDefault="005E75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E7587" w:rsidRDefault="005E75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‘fun!’ )</w:t>
      </w:r>
    </w:p>
    <w:p w:rsidR="005E7587" w:rsidRDefault="005E75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E7587" w:rsidRDefault="005E75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E7587" w:rsidRDefault="005E75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E7587" w:rsidRDefault="005E7587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E7587" w:rsidRDefault="005E7587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returns what it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show the output of the above operations, if you were to print 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returns each time. </w:t>
      </w:r>
    </w:p>
    <w:p w:rsidR="00881F5C" w:rsidRPr="00643C7E" w:rsidRDefault="00881F5C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A7BDA" w:rsidRDefault="002A7BDA" w:rsidP="003A3DA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7E98">
        <w:rPr>
          <w:rFonts w:ascii="Times New Roman" w:hAnsi="Times New Roman" w:cs="Times New Roman"/>
          <w:sz w:val="24"/>
          <w:szCs w:val="24"/>
          <w:u w:val="single"/>
        </w:rPr>
        <w:t>Linked Lists</w:t>
      </w:r>
      <w:r w:rsidR="00192A02">
        <w:rPr>
          <w:rFonts w:ascii="Times New Roman" w:hAnsi="Times New Roman" w:cs="Times New Roman"/>
          <w:sz w:val="24"/>
          <w:szCs w:val="24"/>
          <w:u w:val="single"/>
        </w:rPr>
        <w:t xml:space="preserve"> &amp; Arrays</w:t>
      </w:r>
    </w:p>
    <w:p w:rsidR="00192A02" w:rsidRPr="00227410" w:rsidRDefault="00192A02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Which operations does a Linked List perform quicker than an Array? Which operations does and Array perform faster than a Linked List? Based on that, when should we use Arrays, and when should we use Linked Lists?</w:t>
      </w:r>
    </w:p>
    <w:p w:rsidR="00227410" w:rsidRPr="00627F38" w:rsidRDefault="00227410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Mr. Client from problem 0 is back, and has declared that his application is going to include a feature to allow users to search for friends. Mr. Client wants users to be able to </w:t>
      </w:r>
      <w:r w:rsidR="00627F38">
        <w:rPr>
          <w:rFonts w:ascii="Times New Roman" w:hAnsi="Times New Roman" w:cs="Times New Roman"/>
          <w:sz w:val="24"/>
          <w:szCs w:val="24"/>
        </w:rPr>
        <w:t xml:space="preserve">search the database for a given username. Assuming that you have User objects which contain (among other user information) the username, would you rather use a Linked List or an Array to store them? Why? </w:t>
      </w:r>
    </w:p>
    <w:p w:rsidR="00627F38" w:rsidRPr="00627F38" w:rsidRDefault="00627F38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What would be the Big-O runtime of searching for a given user in the data structure you chose in part b?</w:t>
      </w:r>
    </w:p>
    <w:p w:rsidR="00627F38" w:rsidRPr="00227410" w:rsidRDefault="00627F38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A7BDA" w:rsidRDefault="002A7BDA" w:rsidP="003A3DA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7E98">
        <w:rPr>
          <w:rFonts w:ascii="Times New Roman" w:hAnsi="Times New Roman" w:cs="Times New Roman"/>
          <w:sz w:val="24"/>
          <w:szCs w:val="24"/>
          <w:u w:val="single"/>
        </w:rPr>
        <w:t>Trees</w:t>
      </w:r>
    </w:p>
    <w:p w:rsidR="004C79DF" w:rsidRPr="004C79DF" w:rsidRDefault="00482935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After working on Mr. Client’s friend-search feature for a while, you decide that maybe a tree-based data structure would have been a better fit. Show the state of the Binary Search Tree </w:t>
      </w:r>
      <w:r w:rsidR="004C79DF">
        <w:rPr>
          <w:rFonts w:ascii="Times New Roman" w:hAnsi="Times New Roman" w:cs="Times New Roman"/>
          <w:sz w:val="24"/>
          <w:szCs w:val="24"/>
        </w:rPr>
        <w:t>created by calling each of the following operations in order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4C79DF">
        <w:rPr>
          <w:rFonts w:ascii="Times New Roman" w:hAnsi="Times New Roman" w:cs="Times New Roman"/>
          <w:sz w:val="24"/>
          <w:szCs w:val="24"/>
        </w:rPr>
        <w:t>usernames are to be sorted lexicographically):</w:t>
      </w:r>
    </w:p>
    <w:p w:rsidR="00B61338" w:rsidRDefault="00B61338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61338" w:rsidRDefault="00B61338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‘fred5678’ )</w:t>
      </w:r>
    </w:p>
    <w:p w:rsidR="00B61338" w:rsidRPr="00927E98" w:rsidRDefault="00B61338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927E98">
        <w:rPr>
          <w:rFonts w:ascii="Times New Roman" w:hAnsi="Times New Roman" w:cs="Times New Roman"/>
          <w:sz w:val="24"/>
          <w:szCs w:val="24"/>
        </w:rPr>
        <w:t>code_monkey_93</w:t>
      </w:r>
      <w:r>
        <w:rPr>
          <w:rFonts w:ascii="Times New Roman" w:hAnsi="Times New Roman" w:cs="Times New Roman"/>
          <w:sz w:val="24"/>
          <w:szCs w:val="24"/>
        </w:rPr>
        <w:t>’ )</w:t>
      </w:r>
    </w:p>
    <w:p w:rsidR="004C79DF" w:rsidRPr="00927E98" w:rsidRDefault="004C79DF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‘bob1234’ )</w:t>
      </w:r>
    </w:p>
    <w:p w:rsidR="004C79DF" w:rsidRDefault="004C79DF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‘l33t_sk33lz’ )</w:t>
      </w:r>
    </w:p>
    <w:p w:rsidR="004C79DF" w:rsidRDefault="004C79DF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enter_username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 )</w:t>
      </w:r>
    </w:p>
    <w:p w:rsidR="004C79DF" w:rsidRDefault="004C79DF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‘pr0gr4mm3r’ )</w:t>
      </w:r>
    </w:p>
    <w:p w:rsidR="004C79DF" w:rsidRPr="004C79DF" w:rsidRDefault="004C79DF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‘freeSpirit07’ )</w:t>
      </w:r>
    </w:p>
    <w:p w:rsidR="004C79DF" w:rsidRPr="004C79DF" w:rsidRDefault="004C79DF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219C0" w:rsidRPr="003219C0" w:rsidRDefault="00B61338" w:rsidP="003219C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19C0">
        <w:rPr>
          <w:rFonts w:ascii="Times New Roman" w:hAnsi="Times New Roman" w:cs="Times New Roman"/>
          <w:sz w:val="24"/>
          <w:szCs w:val="24"/>
        </w:rPr>
        <w:t>What is the Big-O runtime of searching for a given user now?</w:t>
      </w:r>
    </w:p>
    <w:p w:rsidR="003E02E4" w:rsidRPr="003219C0" w:rsidRDefault="003219C0" w:rsidP="003219C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2A7BDA" w:rsidRDefault="002A7BDA" w:rsidP="003A3DA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7E98">
        <w:rPr>
          <w:rFonts w:ascii="Times New Roman" w:hAnsi="Times New Roman" w:cs="Times New Roman"/>
          <w:sz w:val="24"/>
          <w:szCs w:val="24"/>
          <w:u w:val="single"/>
        </w:rPr>
        <w:lastRenderedPageBreak/>
        <w:t>Heaps</w:t>
      </w:r>
    </w:p>
    <w:p w:rsidR="00DD478F" w:rsidRDefault="00DD478F" w:rsidP="003A3DA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  <w:r w:rsidRPr="00DD47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following array-based min-heap: </w:t>
      </w:r>
    </w:p>
    <w:p w:rsidR="00DD478F" w:rsidRPr="00DD478F" w:rsidRDefault="00DD478F" w:rsidP="003A3DA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[ </w:t>
      </w:r>
      <w:r w:rsidR="009C776E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9C776E">
        <w:rPr>
          <w:rFonts w:ascii="Times New Roman" w:hAnsi="Times New Roman" w:cs="Times New Roman"/>
          <w:sz w:val="24"/>
          <w:szCs w:val="24"/>
        </w:rPr>
        <w:t>, 4, 2, 5, 7, 3, 6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</w:p>
    <w:p w:rsidR="003E02E4" w:rsidRPr="008D5C01" w:rsidRDefault="008D5C01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What is the parent-value of value 3? Of value 7? (Hint: if you cannot remember the formulas for finding parents/children, draw the heap as a tree and number the values in order. The numbers you just assigned are the indices of the values in the heap-list)</w:t>
      </w:r>
    </w:p>
    <w:p w:rsidR="008D5C01" w:rsidRPr="00CB0B37" w:rsidRDefault="008D5C01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left-child of value </w:t>
      </w:r>
      <w:r w:rsidR="00CB0B37">
        <w:rPr>
          <w:rFonts w:ascii="Times New Roman" w:hAnsi="Times New Roman" w:cs="Times New Roman"/>
          <w:sz w:val="24"/>
          <w:szCs w:val="24"/>
        </w:rPr>
        <w:t>4? What is the right-child of value 1?</w:t>
      </w:r>
    </w:p>
    <w:p w:rsidR="00CB0B37" w:rsidRPr="00EC23AD" w:rsidRDefault="00CB0B37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Draw the resulting heap-tree after a single remove operation has been performed on the given list.</w:t>
      </w:r>
    </w:p>
    <w:p w:rsidR="00EC23AD" w:rsidRPr="00927E98" w:rsidRDefault="00EC23AD" w:rsidP="003A3DA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A3DA3" w:rsidRDefault="003A3DA3" w:rsidP="003A3DA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Sorting II: Optimal Algorithms</w:t>
      </w:r>
    </w:p>
    <w:p w:rsidR="003A3DA3" w:rsidRDefault="003A3DA3" w:rsidP="003A3DA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following list:</w:t>
      </w:r>
    </w:p>
    <w:p w:rsidR="003A3DA3" w:rsidRDefault="003A3DA3" w:rsidP="003A3DA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[ 2</w:t>
      </w:r>
      <w:proofErr w:type="gramEnd"/>
      <w:r>
        <w:rPr>
          <w:rFonts w:ascii="Times New Roman" w:hAnsi="Times New Roman" w:cs="Times New Roman"/>
          <w:sz w:val="24"/>
          <w:szCs w:val="24"/>
        </w:rPr>
        <w:t>, 5, 1, 4, 7, 8, 3, 6 ]</w:t>
      </w:r>
    </w:p>
    <w:p w:rsidR="003A3DA3" w:rsidRPr="003A3DA3" w:rsidRDefault="003A3DA3" w:rsidP="003A3DA3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3A3DA3" w:rsidRPr="003A3DA3" w:rsidRDefault="003A3DA3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merge-sort. At each step, split the data based on even/odd indices. Draw a diagram of the sort at each step. </w:t>
      </w:r>
    </w:p>
    <w:p w:rsidR="003A3DA3" w:rsidRPr="008A2CCF" w:rsidRDefault="003A3DA3" w:rsidP="003A3DA3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Perform quick-sort. At each step, select the middle-index (round down) as the pivot. Show the results of the sort at each step.</w:t>
      </w:r>
    </w:p>
    <w:p w:rsidR="008A2CCF" w:rsidRPr="003A3DA3" w:rsidRDefault="008A2CCF" w:rsidP="008A2CC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622F4" w:rsidRDefault="005622F4" w:rsidP="005622F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Backtracking</w:t>
      </w:r>
    </w:p>
    <w:p w:rsidR="005622F4" w:rsidRDefault="005622F4" w:rsidP="005622F4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evil scientists, part of our job is running rats through mazes. </w:t>
      </w:r>
      <w:r w:rsidR="007C7DA5">
        <w:rPr>
          <w:rFonts w:ascii="Times New Roman" w:hAnsi="Times New Roman" w:cs="Times New Roman"/>
          <w:sz w:val="24"/>
          <w:szCs w:val="24"/>
        </w:rPr>
        <w:t xml:space="preserve">It is common knowledge that rats solve </w:t>
      </w:r>
      <w:r w:rsidR="007C7DA5">
        <w:rPr>
          <w:rFonts w:ascii="Times New Roman" w:hAnsi="Times New Roman" w:cs="Times New Roman"/>
          <w:sz w:val="24"/>
          <w:szCs w:val="24"/>
        </w:rPr>
        <w:t xml:space="preserve">mazes in a backtracking manner. </w:t>
      </w:r>
      <w:r>
        <w:rPr>
          <w:rFonts w:ascii="Times New Roman" w:hAnsi="Times New Roman" w:cs="Times New Roman"/>
          <w:sz w:val="24"/>
          <w:szCs w:val="24"/>
        </w:rPr>
        <w:t>Given the following maze:</w:t>
      </w:r>
    </w:p>
    <w:p w:rsidR="00DD1E40" w:rsidRPr="005622F4" w:rsidRDefault="005622F4" w:rsidP="00486D5E">
      <w:pPr>
        <w:pStyle w:val="ListParagraph"/>
        <w:spacing w:line="240" w:lineRule="auto"/>
        <w:ind w:left="108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95F12" wp14:editId="77513EE1">
            <wp:extent cx="25431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2F4" w:rsidRPr="007C7DA5" w:rsidRDefault="005622F4" w:rsidP="00DD1E4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What information do we know about the maze? List all of the information that is pertinent to solving the maze. What do we call group of information?</w:t>
      </w:r>
    </w:p>
    <w:p w:rsidR="007C7DA5" w:rsidRPr="003245D1" w:rsidRDefault="007C7DA5" w:rsidP="00DD1E4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What possible moves could the rat make from </w:t>
      </w:r>
      <w:r w:rsidRPr="007C7DA5">
        <w:rPr>
          <w:rFonts w:ascii="Times New Roman" w:hAnsi="Times New Roman" w:cs="Times New Roman"/>
          <w:sz w:val="24"/>
          <w:szCs w:val="24"/>
          <w:u w:val="single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given arbitrary location? What conditions would make any of these moves invalid? </w:t>
      </w:r>
      <w:r w:rsidR="007A1792">
        <w:rPr>
          <w:rFonts w:ascii="Times New Roman" w:hAnsi="Times New Roman" w:cs="Times New Roman"/>
          <w:sz w:val="24"/>
          <w:szCs w:val="24"/>
        </w:rPr>
        <w:t>Can any of the moves which are valid be pruned</w:t>
      </w:r>
      <w:r>
        <w:rPr>
          <w:rFonts w:ascii="Times New Roman" w:hAnsi="Times New Roman" w:cs="Times New Roman"/>
          <w:sz w:val="24"/>
          <w:szCs w:val="24"/>
        </w:rPr>
        <w:t>?</w:t>
      </w:r>
      <w:r w:rsidR="004A0145">
        <w:rPr>
          <w:rFonts w:ascii="Times New Roman" w:hAnsi="Times New Roman" w:cs="Times New Roman"/>
          <w:sz w:val="24"/>
          <w:szCs w:val="24"/>
        </w:rPr>
        <w:t xml:space="preserve"> (Hint: </w:t>
      </w:r>
      <w:r w:rsidR="003F3477">
        <w:rPr>
          <w:rFonts w:ascii="Times New Roman" w:hAnsi="Times New Roman" w:cs="Times New Roman"/>
          <w:sz w:val="24"/>
          <w:szCs w:val="24"/>
        </w:rPr>
        <w:t xml:space="preserve">We prune when we know that a given branch won’t </w:t>
      </w:r>
      <w:r w:rsidR="00BE2F68">
        <w:rPr>
          <w:rFonts w:ascii="Times New Roman" w:hAnsi="Times New Roman" w:cs="Times New Roman"/>
          <w:sz w:val="24"/>
          <w:szCs w:val="24"/>
        </w:rPr>
        <w:t>lead to a solution</w:t>
      </w:r>
      <w:r w:rsidR="003F3477">
        <w:rPr>
          <w:rFonts w:ascii="Times New Roman" w:hAnsi="Times New Roman" w:cs="Times New Roman"/>
          <w:sz w:val="24"/>
          <w:szCs w:val="24"/>
        </w:rPr>
        <w:t xml:space="preserve">. Which </w:t>
      </w:r>
      <w:r w:rsidR="00A7360C" w:rsidRPr="00A7360C">
        <w:rPr>
          <w:rFonts w:ascii="Times New Roman" w:hAnsi="Times New Roman" w:cs="Times New Roman"/>
          <w:sz w:val="24"/>
          <w:szCs w:val="24"/>
        </w:rPr>
        <w:t>valid</w:t>
      </w:r>
      <w:r w:rsidR="00A7360C">
        <w:rPr>
          <w:rFonts w:ascii="Times New Roman" w:hAnsi="Times New Roman" w:cs="Times New Roman"/>
          <w:sz w:val="24"/>
          <w:szCs w:val="24"/>
        </w:rPr>
        <w:t xml:space="preserve"> </w:t>
      </w:r>
      <w:r w:rsidR="003F3477" w:rsidRPr="00A7360C">
        <w:rPr>
          <w:rFonts w:ascii="Times New Roman" w:hAnsi="Times New Roman" w:cs="Times New Roman"/>
          <w:sz w:val="24"/>
          <w:szCs w:val="24"/>
        </w:rPr>
        <w:t>branches</w:t>
      </w:r>
      <w:r w:rsidR="003F3477">
        <w:rPr>
          <w:rFonts w:ascii="Times New Roman" w:hAnsi="Times New Roman" w:cs="Times New Roman"/>
          <w:sz w:val="24"/>
          <w:szCs w:val="24"/>
        </w:rPr>
        <w:t xml:space="preserve"> do we know this about?</w:t>
      </w:r>
      <w:r w:rsidR="004A0145">
        <w:rPr>
          <w:rFonts w:ascii="Times New Roman" w:hAnsi="Times New Roman" w:cs="Times New Roman"/>
          <w:sz w:val="24"/>
          <w:szCs w:val="24"/>
        </w:rPr>
        <w:t>)</w:t>
      </w:r>
    </w:p>
    <w:p w:rsidR="003245D1" w:rsidRPr="0015417C" w:rsidRDefault="003245D1" w:rsidP="00DD1E4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What data structure</w:t>
      </w:r>
      <w:r w:rsidR="003D461F">
        <w:rPr>
          <w:rFonts w:ascii="Times New Roman" w:hAnsi="Times New Roman" w:cs="Times New Roman"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 could be used to represent the maze in memory? (For those who have done this problem in SI already, try picking a different data structure)</w:t>
      </w:r>
    </w:p>
    <w:p w:rsidR="0015417C" w:rsidRPr="0015417C" w:rsidRDefault="0015417C" w:rsidP="00154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7BDB" w:rsidRPr="00887BDB" w:rsidRDefault="00887BDB" w:rsidP="00887BDB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recursive backtracking algorithm as seen in the lecture notes is as follows: </w:t>
      </w:r>
    </w:p>
    <w:p w:rsidR="00887BDB" w:rsidRDefault="00887BDB" w:rsidP="00887BD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87BDB" w:rsidRPr="00ED60F0" w:rsidRDefault="007C7DA5" w:rsidP="00887BD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D60F0">
        <w:rPr>
          <w:rFonts w:ascii="Times New Roman" w:hAnsi="Times New Roman" w:cs="Times New Roman"/>
          <w:b/>
          <w:sz w:val="24"/>
          <w:szCs w:val="24"/>
        </w:rPr>
        <w:t>d</w:t>
      </w:r>
      <w:r w:rsidR="00887BDB" w:rsidRPr="00ED60F0">
        <w:rPr>
          <w:rFonts w:ascii="Times New Roman" w:hAnsi="Times New Roman" w:cs="Times New Roman"/>
          <w:b/>
          <w:sz w:val="24"/>
          <w:szCs w:val="24"/>
        </w:rPr>
        <w:t>ef</w:t>
      </w:r>
      <w:proofErr w:type="spellEnd"/>
      <w:proofErr w:type="gramEnd"/>
      <w:r w:rsidR="00887BDB" w:rsidRPr="00ED60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60F0">
        <w:rPr>
          <w:rFonts w:ascii="Times New Roman" w:hAnsi="Times New Roman" w:cs="Times New Roman"/>
          <w:b/>
          <w:sz w:val="24"/>
          <w:szCs w:val="24"/>
        </w:rPr>
        <w:t xml:space="preserve">Solve( </w:t>
      </w:r>
      <w:proofErr w:type="spellStart"/>
      <w:r w:rsidRPr="00ED60F0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7C7DA5" w:rsidRPr="00ED60F0" w:rsidRDefault="007C7DA5" w:rsidP="00887BD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D60F0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0F0">
        <w:rPr>
          <w:rFonts w:ascii="Times New Roman" w:hAnsi="Times New Roman" w:cs="Times New Roman"/>
          <w:b/>
          <w:sz w:val="24"/>
          <w:szCs w:val="24"/>
        </w:rPr>
        <w:t>isGoal</w:t>
      </w:r>
      <w:proofErr w:type="spell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Pr="00ED60F0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7C7DA5" w:rsidRPr="00ED60F0" w:rsidRDefault="007C7DA5" w:rsidP="00887BD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D60F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0F0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</w:p>
    <w:p w:rsidR="007C7DA5" w:rsidRPr="00ED60F0" w:rsidRDefault="007C7DA5" w:rsidP="00887BDB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D60F0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ED60F0">
        <w:rPr>
          <w:rFonts w:ascii="Times New Roman" w:hAnsi="Times New Roman" w:cs="Times New Roman"/>
          <w:b/>
          <w:sz w:val="24"/>
          <w:szCs w:val="24"/>
        </w:rPr>
        <w:t>:</w:t>
      </w:r>
    </w:p>
    <w:p w:rsidR="007C7DA5" w:rsidRPr="00ED60F0" w:rsidRDefault="007C7DA5" w:rsidP="007C7DA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D60F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child in Successors( </w:t>
      </w:r>
      <w:proofErr w:type="spellStart"/>
      <w:r w:rsidRPr="00ED60F0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):</w:t>
      </w:r>
    </w:p>
    <w:p w:rsidR="007C7DA5" w:rsidRPr="00ED60F0" w:rsidRDefault="007C7DA5" w:rsidP="007C7DA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D60F0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60F0">
        <w:rPr>
          <w:rFonts w:ascii="Times New Roman" w:hAnsi="Times New Roman" w:cs="Times New Roman"/>
          <w:b/>
          <w:sz w:val="24"/>
          <w:szCs w:val="24"/>
        </w:rPr>
        <w:t>isValid</w:t>
      </w:r>
      <w:proofErr w:type="spellEnd"/>
      <w:r w:rsidRPr="00ED60F0">
        <w:rPr>
          <w:rFonts w:ascii="Times New Roman" w:hAnsi="Times New Roman" w:cs="Times New Roman"/>
          <w:b/>
          <w:sz w:val="24"/>
          <w:szCs w:val="24"/>
        </w:rPr>
        <w:t>( child ):</w:t>
      </w:r>
    </w:p>
    <w:p w:rsidR="007C7DA5" w:rsidRPr="00ED60F0" w:rsidRDefault="007C7DA5" w:rsidP="007C7DA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D60F0">
        <w:rPr>
          <w:rFonts w:ascii="Times New Roman" w:hAnsi="Times New Roman" w:cs="Times New Roman"/>
          <w:b/>
          <w:sz w:val="24"/>
          <w:szCs w:val="24"/>
        </w:rPr>
        <w:t>solution</w:t>
      </w:r>
      <w:proofErr w:type="gram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= Solve( child )</w:t>
      </w:r>
    </w:p>
    <w:p w:rsidR="007C7DA5" w:rsidRPr="00ED60F0" w:rsidRDefault="007C7DA5" w:rsidP="007C7DA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D60F0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solution != None ):</w:t>
      </w:r>
    </w:p>
    <w:p w:rsidR="007C7DA5" w:rsidRPr="00ED60F0" w:rsidRDefault="007C7DA5" w:rsidP="007C7DA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D60F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solution</w:t>
      </w:r>
    </w:p>
    <w:p w:rsidR="007C7DA5" w:rsidRPr="00ED60F0" w:rsidRDefault="007C7DA5" w:rsidP="007C7DA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r w:rsidRPr="00ED60F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D60F0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D60F0">
        <w:rPr>
          <w:rFonts w:ascii="Times New Roman" w:hAnsi="Times New Roman" w:cs="Times New Roman"/>
          <w:b/>
          <w:sz w:val="24"/>
          <w:szCs w:val="24"/>
        </w:rPr>
        <w:t xml:space="preserve"> None</w:t>
      </w:r>
    </w:p>
    <w:p w:rsidR="007C7DA5" w:rsidRDefault="007C7DA5" w:rsidP="007C7DA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C7DA5" w:rsidRPr="007C7DA5" w:rsidRDefault="007C7DA5" w:rsidP="007C7DA5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code, write Python code for </w:t>
      </w:r>
      <w:proofErr w:type="gramStart"/>
      <w:r>
        <w:rPr>
          <w:rFonts w:ascii="Times New Roman" w:hAnsi="Times New Roman" w:cs="Times New Roman"/>
          <w:sz w:val="24"/>
          <w:szCs w:val="24"/>
        </w:rPr>
        <w:t>Successors(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). </w:t>
      </w:r>
    </w:p>
    <w:p w:rsidR="006D515A" w:rsidRDefault="006D515A" w:rsidP="006D515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417C" w:rsidRDefault="0015417C" w:rsidP="006D515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417C" w:rsidRDefault="0015417C" w:rsidP="006D515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5417C" w:rsidRDefault="0015417C" w:rsidP="006D515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13594" w:rsidRPr="00E37964" w:rsidRDefault="00E13594" w:rsidP="00E379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87BDB" w:rsidRDefault="006D515A" w:rsidP="006D515A">
      <w:pPr>
        <w:pStyle w:val="ListParagraph"/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funsies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over the break you could code up a solution to this problem, add some graphical output for the maze, and impress all of your friends and family with your ace programming skills </w:t>
      </w:r>
      <w:r w:rsidRPr="006D515A">
        <w:rPr>
          <w:rFonts w:cs="Times New Roman"/>
          <w:sz w:val="24"/>
          <w:szCs w:val="24"/>
        </w:rPr>
        <w:t>:n)</w:t>
      </w:r>
    </w:p>
    <w:p w:rsidR="00902882" w:rsidRDefault="00902882" w:rsidP="006D515A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thoughts:</w:t>
      </w:r>
    </w:p>
    <w:p w:rsidR="00902882" w:rsidRDefault="00902882" w:rsidP="00902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-Remember, the goal is to come up with a solution to (a.k.a. a path through) the maze.</w:t>
      </w:r>
    </w:p>
    <w:p w:rsidR="00902882" w:rsidRDefault="00902882" w:rsidP="00902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-How will you detect that you have reached the end of the maze? You could hardcode in that square 15 is the end, or you could create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FinishNode</w:t>
      </w:r>
      <w:proofErr w:type="spellEnd"/>
      <w:r w:rsidR="0065139D">
        <w:rPr>
          <w:rFonts w:ascii="Times New Roman" w:hAnsi="Times New Roman" w:cs="Times New Roman"/>
          <w:sz w:val="24"/>
          <w:szCs w:val="24"/>
        </w:rPr>
        <w:t xml:space="preserve"> class</w:t>
      </w:r>
      <w:r>
        <w:rPr>
          <w:rFonts w:ascii="Times New Roman" w:hAnsi="Times New Roman" w:cs="Times New Roman"/>
          <w:sz w:val="24"/>
          <w:szCs w:val="24"/>
        </w:rPr>
        <w:t>, or you could come up with some solution of your own.</w:t>
      </w:r>
    </w:p>
    <w:p w:rsidR="00902882" w:rsidRDefault="00902882" w:rsidP="00902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-How will you get the path</w:t>
      </w:r>
      <w:r w:rsidR="0065139D">
        <w:rPr>
          <w:rFonts w:ascii="Times New Roman" w:hAnsi="Times New Roman" w:cs="Times New Roman"/>
          <w:sz w:val="24"/>
          <w:szCs w:val="24"/>
        </w:rPr>
        <w:t xml:space="preserve"> through</w:t>
      </w:r>
      <w:r>
        <w:rPr>
          <w:rFonts w:ascii="Times New Roman" w:hAnsi="Times New Roman" w:cs="Times New Roman"/>
          <w:sz w:val="24"/>
          <w:szCs w:val="24"/>
        </w:rPr>
        <w:t>, once you find the end of the maze? How will</w:t>
      </w:r>
      <w:r w:rsidR="0065139D">
        <w:rPr>
          <w:rFonts w:ascii="Times New Roman" w:hAnsi="Times New Roman" w:cs="Times New Roman"/>
          <w:sz w:val="24"/>
          <w:szCs w:val="24"/>
        </w:rPr>
        <w:t xml:space="preserve"> you display it? (</w:t>
      </w:r>
      <w:proofErr w:type="gramStart"/>
      <w:r w:rsidR="0065139D">
        <w:rPr>
          <w:rFonts w:ascii="Times New Roman" w:hAnsi="Times New Roman" w:cs="Times New Roman"/>
          <w:sz w:val="24"/>
          <w:szCs w:val="24"/>
        </w:rPr>
        <w:t>because</w:t>
      </w:r>
      <w:proofErr w:type="gramEnd"/>
      <w:r w:rsidR="0065139D">
        <w:rPr>
          <w:rFonts w:ascii="Times New Roman" w:hAnsi="Times New Roman" w:cs="Times New Roman"/>
          <w:sz w:val="24"/>
          <w:szCs w:val="24"/>
        </w:rPr>
        <w:t xml:space="preserve"> of course we want to brag that our rat found its way through the maze)</w:t>
      </w:r>
    </w:p>
    <w:p w:rsidR="0087274F" w:rsidRDefault="0087274F" w:rsidP="00902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274F" w:rsidRDefault="0087274F" w:rsidP="00902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great break!</w:t>
      </w:r>
    </w:p>
    <w:p w:rsidR="0087274F" w:rsidRDefault="0087274F" w:rsidP="00902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--Chester Taylor</w:t>
      </w:r>
    </w:p>
    <w:p w:rsidR="0087274F" w:rsidRPr="00902882" w:rsidRDefault="0087274F" w:rsidP="0090288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--Your Friendly Neighborhood SI</w:t>
      </w:r>
      <w:bookmarkStart w:id="0" w:name="_GoBack"/>
      <w:bookmarkEnd w:id="0"/>
    </w:p>
    <w:sectPr w:rsidR="0087274F" w:rsidRPr="0090288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7F6" w:rsidRDefault="00A217F6" w:rsidP="00A217F6">
      <w:pPr>
        <w:spacing w:after="0" w:line="240" w:lineRule="auto"/>
      </w:pPr>
      <w:r>
        <w:separator/>
      </w:r>
    </w:p>
  </w:endnote>
  <w:endnote w:type="continuationSeparator" w:id="0">
    <w:p w:rsidR="00A217F6" w:rsidRDefault="00A217F6" w:rsidP="00A2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526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17F6" w:rsidRDefault="00A217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17F6" w:rsidRDefault="00A21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7F6" w:rsidRDefault="00A217F6" w:rsidP="00A217F6">
      <w:pPr>
        <w:spacing w:after="0" w:line="240" w:lineRule="auto"/>
      </w:pPr>
      <w:r>
        <w:separator/>
      </w:r>
    </w:p>
  </w:footnote>
  <w:footnote w:type="continuationSeparator" w:id="0">
    <w:p w:rsidR="00A217F6" w:rsidRDefault="00A217F6" w:rsidP="00A21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733D"/>
    <w:multiLevelType w:val="hybridMultilevel"/>
    <w:tmpl w:val="7F6CD2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042476"/>
    <w:multiLevelType w:val="hybridMultilevel"/>
    <w:tmpl w:val="E2521544"/>
    <w:lvl w:ilvl="0" w:tplc="1ADCF2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C734D"/>
    <w:multiLevelType w:val="hybridMultilevel"/>
    <w:tmpl w:val="1E5E46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E275913"/>
    <w:multiLevelType w:val="hybridMultilevel"/>
    <w:tmpl w:val="D4348D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77875169"/>
    <w:multiLevelType w:val="hybridMultilevel"/>
    <w:tmpl w:val="EFD6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DA"/>
    <w:rsid w:val="00112DBB"/>
    <w:rsid w:val="0015417C"/>
    <w:rsid w:val="00192A02"/>
    <w:rsid w:val="00227410"/>
    <w:rsid w:val="002A0599"/>
    <w:rsid w:val="002A7BDA"/>
    <w:rsid w:val="003219C0"/>
    <w:rsid w:val="003245D1"/>
    <w:rsid w:val="003A3DA3"/>
    <w:rsid w:val="003B5E23"/>
    <w:rsid w:val="003D461F"/>
    <w:rsid w:val="003E02E4"/>
    <w:rsid w:val="003F3477"/>
    <w:rsid w:val="004701C0"/>
    <w:rsid w:val="00482935"/>
    <w:rsid w:val="00486D5E"/>
    <w:rsid w:val="004A0145"/>
    <w:rsid w:val="004C79DF"/>
    <w:rsid w:val="005622F4"/>
    <w:rsid w:val="005E7587"/>
    <w:rsid w:val="00615AED"/>
    <w:rsid w:val="00627F38"/>
    <w:rsid w:val="00643C7E"/>
    <w:rsid w:val="0065139D"/>
    <w:rsid w:val="006D515A"/>
    <w:rsid w:val="007A1792"/>
    <w:rsid w:val="007C7DA5"/>
    <w:rsid w:val="00851CF7"/>
    <w:rsid w:val="00855C1F"/>
    <w:rsid w:val="0087274F"/>
    <w:rsid w:val="00872AE5"/>
    <w:rsid w:val="00874187"/>
    <w:rsid w:val="00881F5C"/>
    <w:rsid w:val="00887BDB"/>
    <w:rsid w:val="008A2CCF"/>
    <w:rsid w:val="008D5C01"/>
    <w:rsid w:val="00902882"/>
    <w:rsid w:val="00927E98"/>
    <w:rsid w:val="009C776E"/>
    <w:rsid w:val="00A217F6"/>
    <w:rsid w:val="00A7360C"/>
    <w:rsid w:val="00B61338"/>
    <w:rsid w:val="00BE2F68"/>
    <w:rsid w:val="00CB0B37"/>
    <w:rsid w:val="00DD1E40"/>
    <w:rsid w:val="00DD478F"/>
    <w:rsid w:val="00E13594"/>
    <w:rsid w:val="00E37964"/>
    <w:rsid w:val="00E83E24"/>
    <w:rsid w:val="00EC23AD"/>
    <w:rsid w:val="00ED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F6"/>
  </w:style>
  <w:style w:type="paragraph" w:styleId="Footer">
    <w:name w:val="footer"/>
    <w:basedOn w:val="Normal"/>
    <w:link w:val="FooterChar"/>
    <w:uiPriority w:val="99"/>
    <w:unhideWhenUsed/>
    <w:rsid w:val="00A21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2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F6"/>
  </w:style>
  <w:style w:type="paragraph" w:styleId="Footer">
    <w:name w:val="footer"/>
    <w:basedOn w:val="Normal"/>
    <w:link w:val="FooterChar"/>
    <w:uiPriority w:val="99"/>
    <w:unhideWhenUsed/>
    <w:rsid w:val="00A21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6D5FB13C.dotm</Template>
  <TotalTime>149</TotalTime>
  <Pages>4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 Taylor</dc:creator>
  <cp:lastModifiedBy>Chester Taylor</cp:lastModifiedBy>
  <cp:revision>46</cp:revision>
  <dcterms:created xsi:type="dcterms:W3CDTF">2013-12-13T18:29:00Z</dcterms:created>
  <dcterms:modified xsi:type="dcterms:W3CDTF">2013-12-13T20:59:00Z</dcterms:modified>
</cp:coreProperties>
</file>